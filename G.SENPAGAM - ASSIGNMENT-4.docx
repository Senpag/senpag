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01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G.SENPAGA</w:t>
            </w:r>
            <w:r>
              <w:rPr>
                <w:color w:val="000000"/>
                <w:lang w:val="en-US"/>
              </w:rPr>
              <w:t>M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     PNT2022TMID30</w:t>
            </w:r>
            <w:bookmarkStart w:id="0" w:name="_GoBack"/>
            <w:bookmarkEnd w:id="0"/>
            <w:r>
              <w:rPr>
                <w:sz w:val="28"/>
                <w:lang w:val="en-US"/>
              </w:rPr>
              <w:t>444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2171</Characters>
  <Application>WPS Office</Application>
  <Paragraphs>117</Paragraphs>
  <CharactersWithSpaces>2733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M2006C3LI</lastModifiedBy>
  <dcterms:modified xsi:type="dcterms:W3CDTF">2022-11-01T09:23:52Z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